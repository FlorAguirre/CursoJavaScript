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F3D9" w14:textId="4635651D" w:rsidR="001273C1" w:rsidRPr="003B798C" w:rsidRDefault="000B06A9">
      <w:pPr>
        <w:pStyle w:val="Title"/>
        <w:rPr>
          <w:rFonts w:ascii="Calibri" w:hAnsi="Calibri" w:cs="Calibri"/>
          <w:b/>
          <w:bCs/>
          <w:lang w:val="es-AR"/>
        </w:rPr>
      </w:pPr>
      <w:sdt>
        <w:sdtPr>
          <w:rPr>
            <w:rFonts w:ascii="Calibri" w:hAnsi="Calibri" w:cs="Calibri"/>
            <w:b/>
            <w:bCs/>
            <w:lang w:val="es-AR"/>
          </w:rPr>
          <w:alias w:val="Enter your company name:"/>
          <w:tag w:val="Enter your company name:"/>
          <w:id w:val="1501239775"/>
          <w:placeholder>
            <w:docPart w:val="A1D20161B0264DFF8C577F3D1B52961B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B44C9E" w:rsidRPr="003B798C">
            <w:rPr>
              <w:rFonts w:ascii="Calibri" w:hAnsi="Calibri" w:cs="Calibri"/>
              <w:b/>
              <w:bCs/>
              <w:lang w:val="es-AR"/>
            </w:rPr>
            <w:t>FLORENCIA AGUIRRE</w:t>
          </w:r>
        </w:sdtContent>
      </w:sdt>
      <w:r w:rsidR="00C16778" w:rsidRPr="003B798C">
        <w:rPr>
          <w:rFonts w:ascii="Calibri" w:hAnsi="Calibri" w:cs="Calibri"/>
          <w:b/>
          <w:bCs/>
          <w:lang w:val="es-AR"/>
        </w:rPr>
        <w:br/>
      </w:r>
      <w:r w:rsidR="00B44C9E" w:rsidRPr="003B798C">
        <w:rPr>
          <w:rFonts w:ascii="Calibri" w:hAnsi="Calibri" w:cs="Calibri"/>
          <w:b/>
          <w:bCs/>
          <w:lang w:val="es-AR"/>
        </w:rPr>
        <w:t>PRESUPUESTO WEB</w:t>
      </w:r>
    </w:p>
    <w:p w14:paraId="71859183" w14:textId="4D08BF45" w:rsidR="001273C1" w:rsidRPr="003B798C" w:rsidRDefault="001273C1">
      <w:pPr>
        <w:pStyle w:val="Subtitle"/>
        <w:rPr>
          <w:rFonts w:ascii="Calibri" w:hAnsi="Calibri" w:cs="Calibri"/>
        </w:rPr>
      </w:pPr>
    </w:p>
    <w:p w14:paraId="2C2C4BF2" w14:textId="0974E327" w:rsidR="00386778" w:rsidRPr="003B798C" w:rsidRDefault="00386778" w:rsidP="00BE3CD6">
      <w:pPr>
        <w:pStyle w:val="Heading2"/>
        <w:rPr>
          <w:rFonts w:ascii="Calibri" w:hAnsi="Calibri" w:cs="Calibri"/>
        </w:rPr>
      </w:pPr>
    </w:p>
    <w:p w14:paraId="643B0BEF" w14:textId="1A88A8BB" w:rsidR="00B44C9E" w:rsidRDefault="00B44C9E" w:rsidP="00E34265">
      <w:pPr>
        <w:pStyle w:val="Heading1"/>
        <w:jc w:val="center"/>
        <w:rPr>
          <w:rFonts w:ascii="Calibri" w:hAnsi="Calibri" w:cs="Calibri"/>
          <w:u w:val="single"/>
          <w:lang w:val="es-AR"/>
        </w:rPr>
      </w:pPr>
      <w:r w:rsidRPr="003B798C">
        <w:rPr>
          <w:rFonts w:ascii="Calibri" w:hAnsi="Calibri" w:cs="Calibri"/>
          <w:u w:val="single"/>
          <w:lang w:val="es-AR"/>
        </w:rPr>
        <w:t>Datos del cliente:</w:t>
      </w:r>
    </w:p>
    <w:p w14:paraId="07BDBE1E" w14:textId="77777777" w:rsidR="003B798C" w:rsidRPr="003B798C" w:rsidRDefault="003B798C" w:rsidP="003B798C">
      <w:pPr>
        <w:rPr>
          <w:lang w:val="es-AR"/>
        </w:rPr>
      </w:pPr>
    </w:p>
    <w:p w14:paraId="1052DDBB" w14:textId="3902E157" w:rsidR="00B44C9E" w:rsidRPr="003B798C" w:rsidRDefault="00B44C9E" w:rsidP="00B44C9E">
      <w:pPr>
        <w:rPr>
          <w:rFonts w:ascii="Calibri" w:hAnsi="Calibri" w:cs="Calibri"/>
          <w:sz w:val="22"/>
          <w:szCs w:val="22"/>
          <w:lang w:val="es-AR"/>
        </w:rPr>
      </w:pPr>
      <w:proofErr w:type="spellStart"/>
      <w:r w:rsidRPr="003B798C">
        <w:rPr>
          <w:rFonts w:ascii="Calibri" w:hAnsi="Calibri" w:cs="Calibri"/>
          <w:b/>
          <w:bCs/>
          <w:color w:val="1F4E79" w:themeColor="accent1" w:themeShade="80"/>
          <w:sz w:val="22"/>
          <w:szCs w:val="22"/>
          <w:u w:val="single"/>
          <w:lang w:val="es-AR"/>
        </w:rPr>
        <w:t>Razon</w:t>
      </w:r>
      <w:proofErr w:type="spellEnd"/>
      <w:r w:rsidRPr="003B798C">
        <w:rPr>
          <w:rFonts w:ascii="Calibri" w:hAnsi="Calibri" w:cs="Calibri"/>
          <w:b/>
          <w:bCs/>
          <w:color w:val="1F4E79" w:themeColor="accent1" w:themeShade="80"/>
          <w:sz w:val="22"/>
          <w:szCs w:val="22"/>
          <w:u w:val="single"/>
          <w:lang w:val="es-AR"/>
        </w:rPr>
        <w:t xml:space="preserve"> Social:</w:t>
      </w:r>
      <w:r w:rsidRPr="003B798C">
        <w:rPr>
          <w:rFonts w:ascii="Calibri" w:hAnsi="Calibri" w:cs="Calibri"/>
          <w:color w:val="1F4E79" w:themeColor="accent1" w:themeShade="80"/>
          <w:sz w:val="22"/>
          <w:szCs w:val="22"/>
          <w:lang w:val="es-AR"/>
        </w:rPr>
        <w:t xml:space="preserve"> </w:t>
      </w:r>
      <w:r w:rsidRPr="003B798C">
        <w:rPr>
          <w:rFonts w:ascii="Calibri" w:hAnsi="Calibri" w:cs="Calibri"/>
          <w:sz w:val="22"/>
          <w:szCs w:val="22"/>
          <w:lang w:val="es-AR"/>
        </w:rPr>
        <w:t>Calzados Sur</w:t>
      </w:r>
    </w:p>
    <w:p w14:paraId="1EC83ED6" w14:textId="39FFB3D7" w:rsidR="00B44C9E" w:rsidRPr="003B798C" w:rsidRDefault="00B44C9E" w:rsidP="00B44C9E">
      <w:pPr>
        <w:rPr>
          <w:rFonts w:ascii="Calibri" w:hAnsi="Calibri" w:cs="Calibri"/>
          <w:sz w:val="22"/>
          <w:szCs w:val="22"/>
          <w:lang w:val="es-AR"/>
        </w:rPr>
      </w:pPr>
      <w:r w:rsidRPr="003B798C">
        <w:rPr>
          <w:rFonts w:ascii="Calibri" w:hAnsi="Calibri" w:cs="Calibri"/>
          <w:b/>
          <w:bCs/>
          <w:color w:val="1F4E79" w:themeColor="accent1" w:themeShade="80"/>
          <w:sz w:val="22"/>
          <w:szCs w:val="22"/>
          <w:u w:val="single"/>
          <w:lang w:val="es-AR"/>
        </w:rPr>
        <w:t>Actividad:</w:t>
      </w:r>
      <w:r w:rsidRPr="003B798C">
        <w:rPr>
          <w:rFonts w:ascii="Calibri" w:hAnsi="Calibri" w:cs="Calibri"/>
          <w:color w:val="1F4E79" w:themeColor="accent1" w:themeShade="80"/>
          <w:sz w:val="22"/>
          <w:szCs w:val="22"/>
          <w:lang w:val="es-AR"/>
        </w:rPr>
        <w:t xml:space="preserve"> </w:t>
      </w:r>
      <w:r w:rsidRPr="003B798C">
        <w:rPr>
          <w:rFonts w:ascii="Calibri" w:hAnsi="Calibri" w:cs="Calibri"/>
          <w:sz w:val="22"/>
          <w:szCs w:val="22"/>
          <w:lang w:val="es-AR"/>
        </w:rPr>
        <w:t>Venta de calzados, accesorios e indumentaria</w:t>
      </w:r>
    </w:p>
    <w:p w14:paraId="3BA7E7B9" w14:textId="47CA6447" w:rsidR="006C5ECB" w:rsidRPr="003B798C" w:rsidRDefault="00B44C9E">
      <w:pPr>
        <w:rPr>
          <w:rFonts w:ascii="Calibri" w:hAnsi="Calibri" w:cs="Calibri"/>
          <w:sz w:val="22"/>
          <w:szCs w:val="22"/>
          <w:lang w:val="es-AR"/>
        </w:rPr>
      </w:pPr>
      <w:r w:rsidRPr="003B798C">
        <w:rPr>
          <w:rFonts w:ascii="Calibri" w:hAnsi="Calibri" w:cs="Calibri"/>
          <w:b/>
          <w:bCs/>
          <w:color w:val="1F4E79" w:themeColor="accent1" w:themeShade="80"/>
          <w:sz w:val="22"/>
          <w:szCs w:val="22"/>
          <w:u w:val="single"/>
          <w:lang w:val="es-AR"/>
        </w:rPr>
        <w:t>Fecha:</w:t>
      </w:r>
      <w:r w:rsidRPr="003B798C">
        <w:rPr>
          <w:rFonts w:ascii="Calibri" w:hAnsi="Calibri" w:cs="Calibri"/>
          <w:color w:val="1F4E79" w:themeColor="accent1" w:themeShade="80"/>
          <w:sz w:val="22"/>
          <w:szCs w:val="22"/>
          <w:lang w:val="es-AR"/>
        </w:rPr>
        <w:t xml:space="preserve"> </w:t>
      </w:r>
      <w:r w:rsidRPr="003B798C">
        <w:rPr>
          <w:rFonts w:ascii="Calibri" w:hAnsi="Calibri" w:cs="Calibri"/>
          <w:sz w:val="22"/>
          <w:szCs w:val="22"/>
          <w:lang w:val="es-AR"/>
        </w:rPr>
        <w:t>05/03/2022</w:t>
      </w:r>
    </w:p>
    <w:p w14:paraId="4EE6CA57" w14:textId="11325787" w:rsidR="003B798C" w:rsidRPr="003B798C" w:rsidRDefault="003B798C" w:rsidP="003B798C">
      <w:pPr>
        <w:pStyle w:val="Heading1"/>
        <w:jc w:val="center"/>
        <w:rPr>
          <w:rFonts w:ascii="Calibri" w:hAnsi="Calibri" w:cs="Calibri"/>
          <w:u w:val="single"/>
          <w:lang w:val="es-AR"/>
        </w:rPr>
      </w:pPr>
      <w:r w:rsidRPr="003B798C">
        <w:rPr>
          <w:rFonts w:ascii="Calibri" w:hAnsi="Calibri" w:cs="Calibri"/>
          <w:u w:val="single"/>
          <w:lang w:val="es-AR"/>
        </w:rPr>
        <w:t>OBJETIVO</w:t>
      </w:r>
    </w:p>
    <w:p w14:paraId="6FF844C9" w14:textId="771F865D" w:rsidR="003B798C" w:rsidRPr="003B798C" w:rsidRDefault="003B798C" w:rsidP="003B798C">
      <w:pPr>
        <w:rPr>
          <w:rFonts w:ascii="Calibri" w:hAnsi="Calibri" w:cs="Calibri"/>
          <w:sz w:val="22"/>
          <w:szCs w:val="22"/>
          <w:lang w:val="es-AR"/>
        </w:rPr>
      </w:pPr>
      <w:r w:rsidRPr="003B798C">
        <w:rPr>
          <w:rFonts w:ascii="Calibri" w:hAnsi="Calibri" w:cs="Calibri"/>
          <w:sz w:val="22"/>
          <w:szCs w:val="22"/>
          <w:lang w:val="es-AR"/>
        </w:rPr>
        <w:t xml:space="preserve">El objetivo del trabajo realizado es la confección de un sitio web en el cual el usuario podrá ver, consultar y realizar compras a través </w:t>
      </w:r>
      <w:proofErr w:type="gramStart"/>
      <w:r w:rsidRPr="003B798C">
        <w:rPr>
          <w:rFonts w:ascii="Calibri" w:hAnsi="Calibri" w:cs="Calibri"/>
          <w:sz w:val="22"/>
          <w:szCs w:val="22"/>
          <w:lang w:val="es-AR"/>
        </w:rPr>
        <w:t>del mismo</w:t>
      </w:r>
      <w:proofErr w:type="gramEnd"/>
      <w:r w:rsidRPr="003B798C">
        <w:rPr>
          <w:rFonts w:ascii="Calibri" w:hAnsi="Calibri" w:cs="Calibri"/>
          <w:sz w:val="22"/>
          <w:szCs w:val="22"/>
          <w:lang w:val="es-AR"/>
        </w:rPr>
        <w:t>.</w:t>
      </w:r>
    </w:p>
    <w:p w14:paraId="33718098" w14:textId="4D487903" w:rsidR="001273C1" w:rsidRPr="003B798C" w:rsidRDefault="00335F89" w:rsidP="003B798C">
      <w:pPr>
        <w:pStyle w:val="Heading1"/>
        <w:jc w:val="center"/>
        <w:rPr>
          <w:rFonts w:ascii="Calibri" w:hAnsi="Calibri" w:cs="Calibri"/>
          <w:u w:val="single"/>
          <w:lang w:val="es-AR"/>
        </w:rPr>
      </w:pPr>
      <w:r w:rsidRPr="003B798C">
        <w:rPr>
          <w:rFonts w:ascii="Calibri" w:hAnsi="Calibri" w:cs="Calibri"/>
          <w:u w:val="single"/>
          <w:lang w:val="es-AR"/>
        </w:rPr>
        <w:t>DESCRIPCIóN DE LAS TAREAS REALIZADAS</w:t>
      </w:r>
    </w:p>
    <w:p w14:paraId="09BE20C7" w14:textId="77777777" w:rsidR="00C775BC" w:rsidRPr="003B798C" w:rsidRDefault="00C775BC">
      <w:pPr>
        <w:rPr>
          <w:rFonts w:ascii="Calibri" w:hAnsi="Calibri" w:cs="Calibri"/>
          <w:lang w:val="es-AR"/>
        </w:rPr>
      </w:pPr>
    </w:p>
    <w:tbl>
      <w:tblPr>
        <w:tblStyle w:val="ProposalTable"/>
        <w:tblW w:w="5584" w:type="pct"/>
        <w:tblLook w:val="04E0" w:firstRow="1" w:lastRow="1" w:firstColumn="1" w:lastColumn="0" w:noHBand="0" w:noVBand="1"/>
        <w:tblDescription w:val="Pricing summary"/>
      </w:tblPr>
      <w:tblGrid>
        <w:gridCol w:w="4795"/>
        <w:gridCol w:w="1944"/>
        <w:gridCol w:w="3703"/>
      </w:tblGrid>
      <w:tr w:rsidR="00C775BC" w:rsidRPr="003B798C" w14:paraId="128FA532" w14:textId="11013D05" w:rsidTr="00C77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tcW w:w="2296" w:type="pct"/>
          </w:tcPr>
          <w:p w14:paraId="704D7093" w14:textId="1387AA07" w:rsidR="00C775BC" w:rsidRPr="003B798C" w:rsidRDefault="00C775BC" w:rsidP="00C775BC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B798C">
              <w:rPr>
                <w:rFonts w:ascii="Calibri" w:hAnsi="Calibri" w:cs="Calibri"/>
                <w:sz w:val="22"/>
                <w:szCs w:val="22"/>
              </w:rPr>
              <w:t>Descripción</w:t>
            </w:r>
            <w:proofErr w:type="spellEnd"/>
          </w:p>
        </w:tc>
        <w:tc>
          <w:tcPr>
            <w:tcW w:w="931" w:type="pct"/>
          </w:tcPr>
          <w:p w14:paraId="65E4B8BA" w14:textId="16E0256F" w:rsidR="00C775BC" w:rsidRPr="003B798C" w:rsidRDefault="00C775BC" w:rsidP="00C775BC">
            <w:pPr>
              <w:rPr>
                <w:rFonts w:ascii="Calibri" w:hAnsi="Calibri" w:cs="Calibri"/>
                <w:sz w:val="22"/>
                <w:szCs w:val="22"/>
              </w:rPr>
            </w:pPr>
            <w:r w:rsidRPr="003B798C">
              <w:rPr>
                <w:rFonts w:ascii="Calibri" w:hAnsi="Calibri" w:cs="Calibri"/>
                <w:sz w:val="22"/>
                <w:szCs w:val="22"/>
              </w:rPr>
              <w:t xml:space="preserve">Horas </w:t>
            </w:r>
            <w:proofErr w:type="spellStart"/>
            <w:r w:rsidRPr="003B798C">
              <w:rPr>
                <w:rFonts w:ascii="Calibri" w:hAnsi="Calibri" w:cs="Calibri"/>
                <w:sz w:val="22"/>
                <w:szCs w:val="22"/>
              </w:rPr>
              <w:t>insumidas</w:t>
            </w:r>
            <w:proofErr w:type="spellEnd"/>
          </w:p>
        </w:tc>
        <w:tc>
          <w:tcPr>
            <w:tcW w:w="1773" w:type="pct"/>
          </w:tcPr>
          <w:p w14:paraId="778E9027" w14:textId="69DC62F0" w:rsidR="00C775BC" w:rsidRPr="003B798C" w:rsidRDefault="00C775BC" w:rsidP="00C775BC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B798C">
              <w:rPr>
                <w:rFonts w:ascii="Calibri" w:hAnsi="Calibri" w:cs="Calibri"/>
                <w:sz w:val="22"/>
                <w:szCs w:val="22"/>
              </w:rPr>
              <w:t>Precio</w:t>
            </w:r>
            <w:proofErr w:type="spellEnd"/>
          </w:p>
        </w:tc>
      </w:tr>
      <w:tr w:rsidR="00C775BC" w:rsidRPr="003B798C" w14:paraId="08D2D02F" w14:textId="333D0FDF" w:rsidTr="00C775BC">
        <w:trPr>
          <w:trHeight w:val="444"/>
        </w:trPr>
        <w:tc>
          <w:tcPr>
            <w:tcW w:w="2296" w:type="pct"/>
          </w:tcPr>
          <w:p w14:paraId="2BC118AD" w14:textId="4FF7571B" w:rsidR="00C775BC" w:rsidRPr="003B798C" w:rsidRDefault="00C775BC" w:rsidP="00C775BC">
            <w:pPr>
              <w:rPr>
                <w:rFonts w:ascii="Calibri" w:hAnsi="Calibri" w:cs="Calibri"/>
                <w:sz w:val="22"/>
                <w:szCs w:val="22"/>
              </w:rPr>
            </w:pPr>
            <w:r w:rsidRPr="003B798C">
              <w:rPr>
                <w:rFonts w:ascii="Calibri" w:hAnsi="Calibri" w:cs="Calibri"/>
                <w:sz w:val="22"/>
                <w:szCs w:val="22"/>
              </w:rPr>
              <w:t>Wireframe -</w:t>
            </w:r>
            <w:proofErr w:type="spellStart"/>
            <w:r w:rsidRPr="003B798C">
              <w:rPr>
                <w:rFonts w:ascii="Calibri" w:hAnsi="Calibri" w:cs="Calibri"/>
                <w:sz w:val="22"/>
                <w:szCs w:val="22"/>
              </w:rPr>
              <w:t>MockUp</w:t>
            </w:r>
            <w:proofErr w:type="spellEnd"/>
            <w:r w:rsidRPr="003B798C">
              <w:rPr>
                <w:rFonts w:ascii="Calibri" w:hAnsi="Calibri" w:cs="Calibri"/>
                <w:sz w:val="22"/>
                <w:szCs w:val="22"/>
              </w:rPr>
              <w:t xml:space="preserve"> Desktop - Mobile</w:t>
            </w:r>
          </w:p>
        </w:tc>
        <w:tc>
          <w:tcPr>
            <w:tcW w:w="931" w:type="pct"/>
          </w:tcPr>
          <w:p w14:paraId="29DC7074" w14:textId="1248D43B" w:rsidR="00C775BC" w:rsidRPr="003B798C" w:rsidRDefault="00C775BC" w:rsidP="00C775BC">
            <w:pPr>
              <w:pStyle w:val="TableTextDecimal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B798C">
              <w:rPr>
                <w:rFonts w:ascii="Calibri" w:hAnsi="Calibri" w:cs="Calibri"/>
                <w:sz w:val="22"/>
                <w:szCs w:val="22"/>
              </w:rPr>
              <w:t>2 horas</w:t>
            </w:r>
          </w:p>
        </w:tc>
        <w:tc>
          <w:tcPr>
            <w:tcW w:w="1773" w:type="pct"/>
          </w:tcPr>
          <w:p w14:paraId="4896A079" w14:textId="46CC92E3" w:rsidR="00C775BC" w:rsidRPr="003B798C" w:rsidRDefault="00C775BC" w:rsidP="00C775BC">
            <w:pPr>
              <w:pStyle w:val="TableTextDecimal"/>
              <w:rPr>
                <w:rFonts w:ascii="Calibri" w:hAnsi="Calibri" w:cs="Calibri"/>
                <w:sz w:val="22"/>
                <w:szCs w:val="22"/>
              </w:rPr>
            </w:pPr>
            <w:r w:rsidRPr="003B798C">
              <w:rPr>
                <w:rFonts w:ascii="Calibri" w:hAnsi="Calibri" w:cs="Calibri"/>
                <w:sz w:val="22"/>
                <w:szCs w:val="22"/>
              </w:rPr>
              <w:t>$1,000.00</w:t>
            </w:r>
          </w:p>
        </w:tc>
      </w:tr>
      <w:tr w:rsidR="00C775BC" w:rsidRPr="003B798C" w14:paraId="46F0B447" w14:textId="55972037" w:rsidTr="00C775BC">
        <w:trPr>
          <w:trHeight w:val="444"/>
        </w:trPr>
        <w:tc>
          <w:tcPr>
            <w:tcW w:w="2296" w:type="pct"/>
          </w:tcPr>
          <w:p w14:paraId="1A895DD7" w14:textId="5ED589F0" w:rsidR="00C775BC" w:rsidRPr="003B798C" w:rsidRDefault="00C775BC" w:rsidP="00C775BC">
            <w:pPr>
              <w:rPr>
                <w:rFonts w:ascii="Calibri" w:hAnsi="Calibri" w:cs="Calibri"/>
                <w:sz w:val="22"/>
                <w:szCs w:val="22"/>
                <w:lang w:val="es-AR"/>
              </w:rPr>
            </w:pPr>
            <w:r w:rsidRPr="003B798C">
              <w:rPr>
                <w:rFonts w:ascii="Calibri" w:hAnsi="Calibri" w:cs="Calibri"/>
                <w:sz w:val="22"/>
                <w:szCs w:val="22"/>
                <w:lang w:val="es-AR"/>
              </w:rPr>
              <w:t>Estructura del sitio web - HTML</w:t>
            </w:r>
          </w:p>
        </w:tc>
        <w:tc>
          <w:tcPr>
            <w:tcW w:w="931" w:type="pct"/>
          </w:tcPr>
          <w:p w14:paraId="22E1AE84" w14:textId="2A979028" w:rsidR="00C775BC" w:rsidRPr="003B798C" w:rsidRDefault="00C775BC" w:rsidP="00C775BC">
            <w:pPr>
              <w:pStyle w:val="TableTextDecimal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B798C">
              <w:rPr>
                <w:rFonts w:ascii="Calibri" w:hAnsi="Calibri" w:cs="Calibri"/>
                <w:sz w:val="22"/>
                <w:szCs w:val="22"/>
              </w:rPr>
              <w:t>80 horas</w:t>
            </w:r>
          </w:p>
        </w:tc>
        <w:tc>
          <w:tcPr>
            <w:tcW w:w="1773" w:type="pct"/>
          </w:tcPr>
          <w:p w14:paraId="21BBCB27" w14:textId="312BF86A" w:rsidR="00C775BC" w:rsidRPr="003B798C" w:rsidRDefault="00C775BC" w:rsidP="00C775BC">
            <w:pPr>
              <w:pStyle w:val="TableTextDecimal"/>
              <w:rPr>
                <w:rFonts w:ascii="Calibri" w:hAnsi="Calibri" w:cs="Calibri"/>
                <w:sz w:val="22"/>
                <w:szCs w:val="22"/>
              </w:rPr>
            </w:pPr>
            <w:r w:rsidRPr="003B798C">
              <w:rPr>
                <w:rFonts w:ascii="Calibri" w:hAnsi="Calibri" w:cs="Calibri"/>
                <w:sz w:val="22"/>
                <w:szCs w:val="22"/>
              </w:rPr>
              <w:t>$5,000.00</w:t>
            </w:r>
          </w:p>
        </w:tc>
      </w:tr>
      <w:tr w:rsidR="00C775BC" w:rsidRPr="003B798C" w14:paraId="267C8A75" w14:textId="3C6D6398" w:rsidTr="00C775BC">
        <w:trPr>
          <w:trHeight w:val="444"/>
        </w:trPr>
        <w:tc>
          <w:tcPr>
            <w:tcW w:w="2296" w:type="pct"/>
          </w:tcPr>
          <w:p w14:paraId="1B40D5B9" w14:textId="4119A1F1" w:rsidR="00C775BC" w:rsidRPr="003B798C" w:rsidRDefault="00C775BC" w:rsidP="00C775BC">
            <w:pPr>
              <w:rPr>
                <w:rFonts w:ascii="Calibri" w:hAnsi="Calibri" w:cs="Calibri"/>
                <w:sz w:val="22"/>
                <w:szCs w:val="22"/>
                <w:lang w:val="es-AR"/>
              </w:rPr>
            </w:pPr>
            <w:r w:rsidRPr="003B798C">
              <w:rPr>
                <w:rFonts w:ascii="Calibri" w:hAnsi="Calibri" w:cs="Calibri"/>
                <w:sz w:val="22"/>
                <w:szCs w:val="22"/>
                <w:lang w:val="es-AR"/>
              </w:rPr>
              <w:t>Diseño del sitio web – CSS/SCSS</w:t>
            </w:r>
          </w:p>
        </w:tc>
        <w:tc>
          <w:tcPr>
            <w:tcW w:w="931" w:type="pct"/>
          </w:tcPr>
          <w:p w14:paraId="2153CA17" w14:textId="2E76495C" w:rsidR="00C775BC" w:rsidRPr="003B798C" w:rsidRDefault="00C775BC" w:rsidP="00C775BC">
            <w:pPr>
              <w:pStyle w:val="TableTextDecimal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B798C">
              <w:rPr>
                <w:rFonts w:ascii="Calibri" w:hAnsi="Calibri" w:cs="Calibri"/>
                <w:sz w:val="22"/>
                <w:szCs w:val="22"/>
              </w:rPr>
              <w:t>100 horas</w:t>
            </w:r>
          </w:p>
        </w:tc>
        <w:tc>
          <w:tcPr>
            <w:tcW w:w="1773" w:type="pct"/>
          </w:tcPr>
          <w:p w14:paraId="4B92A28C" w14:textId="7EE5CE33" w:rsidR="00C775BC" w:rsidRPr="003B798C" w:rsidRDefault="00C775BC" w:rsidP="00C775BC">
            <w:pPr>
              <w:pStyle w:val="TableTextDecimal"/>
              <w:rPr>
                <w:rFonts w:ascii="Calibri" w:hAnsi="Calibri" w:cs="Calibri"/>
                <w:sz w:val="22"/>
                <w:szCs w:val="22"/>
              </w:rPr>
            </w:pPr>
            <w:r w:rsidRPr="003B798C">
              <w:rPr>
                <w:rFonts w:ascii="Calibri" w:hAnsi="Calibri" w:cs="Calibri"/>
                <w:sz w:val="22"/>
                <w:szCs w:val="22"/>
              </w:rPr>
              <w:t>$5,000.00</w:t>
            </w:r>
          </w:p>
        </w:tc>
      </w:tr>
      <w:tr w:rsidR="00C775BC" w:rsidRPr="003B798C" w14:paraId="44B841DB" w14:textId="5372B704" w:rsidTr="00C775BC">
        <w:trPr>
          <w:trHeight w:val="444"/>
        </w:trPr>
        <w:tc>
          <w:tcPr>
            <w:tcW w:w="2296" w:type="pct"/>
          </w:tcPr>
          <w:p w14:paraId="12D86387" w14:textId="66A347FC" w:rsidR="00C775BC" w:rsidRPr="003B798C" w:rsidRDefault="00C775BC" w:rsidP="00C775BC">
            <w:pPr>
              <w:rPr>
                <w:rFonts w:ascii="Calibri" w:hAnsi="Calibri" w:cs="Calibri"/>
                <w:sz w:val="22"/>
                <w:szCs w:val="22"/>
                <w:lang w:val="es-AR"/>
              </w:rPr>
            </w:pPr>
            <w:r w:rsidRPr="003B798C">
              <w:rPr>
                <w:rFonts w:ascii="Calibri" w:hAnsi="Calibri" w:cs="Calibri"/>
                <w:sz w:val="22"/>
                <w:szCs w:val="22"/>
                <w:lang w:val="es-AR"/>
              </w:rPr>
              <w:t>Subida del sitio web a GitHub</w:t>
            </w:r>
          </w:p>
        </w:tc>
        <w:tc>
          <w:tcPr>
            <w:tcW w:w="931" w:type="pct"/>
          </w:tcPr>
          <w:p w14:paraId="126EEE4A" w14:textId="6C0977F0" w:rsidR="00C775BC" w:rsidRPr="003B798C" w:rsidRDefault="00C775BC" w:rsidP="00C775BC">
            <w:pPr>
              <w:pStyle w:val="TableTextDecimal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B798C">
              <w:rPr>
                <w:rFonts w:ascii="Calibri" w:hAnsi="Calibri" w:cs="Calibri"/>
                <w:sz w:val="22"/>
                <w:szCs w:val="22"/>
              </w:rPr>
              <w:t>2 horas</w:t>
            </w:r>
          </w:p>
        </w:tc>
        <w:tc>
          <w:tcPr>
            <w:tcW w:w="1773" w:type="pct"/>
          </w:tcPr>
          <w:p w14:paraId="72E3EC57" w14:textId="5124769C" w:rsidR="00C775BC" w:rsidRPr="003B798C" w:rsidRDefault="00C775BC" w:rsidP="00C775BC">
            <w:pPr>
              <w:pStyle w:val="TableTextDecimal"/>
              <w:rPr>
                <w:rFonts w:ascii="Calibri" w:hAnsi="Calibri" w:cs="Calibri"/>
                <w:sz w:val="22"/>
                <w:szCs w:val="22"/>
              </w:rPr>
            </w:pPr>
            <w:r w:rsidRPr="003B798C">
              <w:rPr>
                <w:rFonts w:ascii="Calibri" w:hAnsi="Calibri" w:cs="Calibri"/>
                <w:sz w:val="22"/>
                <w:szCs w:val="22"/>
              </w:rPr>
              <w:t>$1,000.00</w:t>
            </w:r>
          </w:p>
        </w:tc>
      </w:tr>
      <w:tr w:rsidR="00C775BC" w:rsidRPr="003B798C" w14:paraId="76D36485" w14:textId="2CEEC848" w:rsidTr="00C775BC">
        <w:trPr>
          <w:trHeight w:val="444"/>
        </w:trPr>
        <w:tc>
          <w:tcPr>
            <w:tcW w:w="2296" w:type="pct"/>
          </w:tcPr>
          <w:p w14:paraId="3AB9910F" w14:textId="5E5B96E2" w:rsidR="00C775BC" w:rsidRPr="003B798C" w:rsidRDefault="00C775BC" w:rsidP="00C775BC">
            <w:pPr>
              <w:rPr>
                <w:rFonts w:ascii="Calibri" w:hAnsi="Calibri" w:cs="Calibri"/>
                <w:sz w:val="22"/>
                <w:szCs w:val="22"/>
                <w:lang w:val="es-AR"/>
              </w:rPr>
            </w:pPr>
            <w:r w:rsidRPr="003B798C">
              <w:rPr>
                <w:rFonts w:ascii="Calibri" w:hAnsi="Calibri" w:cs="Calibri"/>
                <w:sz w:val="22"/>
                <w:szCs w:val="22"/>
                <w:lang w:val="es-AR"/>
              </w:rPr>
              <w:t xml:space="preserve">SEO </w:t>
            </w:r>
            <w:proofErr w:type="spellStart"/>
            <w:r w:rsidRPr="003B798C">
              <w:rPr>
                <w:rFonts w:ascii="Calibri" w:hAnsi="Calibri" w:cs="Calibri"/>
                <w:sz w:val="22"/>
                <w:szCs w:val="22"/>
                <w:lang w:val="es-AR"/>
              </w:rPr>
              <w:t>standar</w:t>
            </w:r>
            <w:proofErr w:type="spellEnd"/>
          </w:p>
        </w:tc>
        <w:tc>
          <w:tcPr>
            <w:tcW w:w="931" w:type="pct"/>
          </w:tcPr>
          <w:p w14:paraId="7BFEBE31" w14:textId="1DBDCE25" w:rsidR="00C775BC" w:rsidRPr="003B798C" w:rsidRDefault="00C775BC" w:rsidP="00C775BC">
            <w:pPr>
              <w:pStyle w:val="TableTextDecimal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B798C">
              <w:rPr>
                <w:rFonts w:ascii="Calibri" w:hAnsi="Calibri" w:cs="Calibri"/>
                <w:sz w:val="22"/>
                <w:szCs w:val="22"/>
              </w:rPr>
              <w:t>1 hora</w:t>
            </w:r>
          </w:p>
        </w:tc>
        <w:tc>
          <w:tcPr>
            <w:tcW w:w="1773" w:type="pct"/>
          </w:tcPr>
          <w:p w14:paraId="5F86439A" w14:textId="7EE710B7" w:rsidR="00C775BC" w:rsidRPr="003B798C" w:rsidRDefault="00C775BC" w:rsidP="00C775BC">
            <w:pPr>
              <w:pStyle w:val="TableTextDecimal"/>
              <w:rPr>
                <w:rFonts w:ascii="Calibri" w:hAnsi="Calibri" w:cs="Calibri"/>
                <w:sz w:val="22"/>
                <w:szCs w:val="22"/>
              </w:rPr>
            </w:pPr>
            <w:r w:rsidRPr="003B798C">
              <w:rPr>
                <w:rFonts w:ascii="Calibri" w:hAnsi="Calibri" w:cs="Calibri"/>
                <w:sz w:val="22"/>
                <w:szCs w:val="22"/>
              </w:rPr>
              <w:t>$1,000.00</w:t>
            </w:r>
          </w:p>
        </w:tc>
      </w:tr>
      <w:tr w:rsidR="00C775BC" w:rsidRPr="003B798C" w14:paraId="4C10CEE9" w14:textId="3CDC55CB" w:rsidTr="00C775BC">
        <w:trPr>
          <w:trHeight w:val="456"/>
        </w:trPr>
        <w:tc>
          <w:tcPr>
            <w:tcW w:w="2296" w:type="pct"/>
          </w:tcPr>
          <w:p w14:paraId="26C432EF" w14:textId="0149AE3D" w:rsidR="00C775BC" w:rsidRPr="003B798C" w:rsidRDefault="00C775BC" w:rsidP="00C775BC">
            <w:pPr>
              <w:rPr>
                <w:rFonts w:ascii="Calibri" w:hAnsi="Calibri" w:cs="Calibri"/>
                <w:sz w:val="22"/>
                <w:szCs w:val="22"/>
                <w:lang w:val="es-AR"/>
              </w:rPr>
            </w:pPr>
            <w:r w:rsidRPr="003B798C">
              <w:rPr>
                <w:rFonts w:ascii="Calibri" w:hAnsi="Calibri" w:cs="Calibri"/>
                <w:sz w:val="22"/>
                <w:szCs w:val="22"/>
                <w:lang w:val="es-AR"/>
              </w:rPr>
              <w:t>Subida al servidor (a cargo del cliente)</w:t>
            </w:r>
          </w:p>
        </w:tc>
        <w:tc>
          <w:tcPr>
            <w:tcW w:w="931" w:type="pct"/>
          </w:tcPr>
          <w:p w14:paraId="4FE2D4F6" w14:textId="55F987E9" w:rsidR="00C775BC" w:rsidRPr="003B798C" w:rsidRDefault="00C775BC" w:rsidP="00C775BC">
            <w:pPr>
              <w:pStyle w:val="TableTextDecimal"/>
              <w:jc w:val="center"/>
              <w:rPr>
                <w:rFonts w:ascii="Calibri" w:hAnsi="Calibri" w:cs="Calibri"/>
                <w:sz w:val="22"/>
                <w:szCs w:val="22"/>
                <w:lang w:val="es-AR"/>
              </w:rPr>
            </w:pPr>
            <w:r w:rsidRPr="003B798C">
              <w:rPr>
                <w:rFonts w:ascii="Calibri" w:hAnsi="Calibri" w:cs="Calibri"/>
                <w:sz w:val="22"/>
                <w:szCs w:val="22"/>
                <w:lang w:val="es-AR"/>
              </w:rPr>
              <w:t>30 minutos</w:t>
            </w:r>
          </w:p>
        </w:tc>
        <w:tc>
          <w:tcPr>
            <w:tcW w:w="1773" w:type="pct"/>
          </w:tcPr>
          <w:p w14:paraId="6BD42755" w14:textId="017938B7" w:rsidR="00C775BC" w:rsidRPr="003B798C" w:rsidRDefault="00C775BC" w:rsidP="00C775BC">
            <w:pPr>
              <w:pStyle w:val="TableTextDecimal"/>
              <w:jc w:val="center"/>
              <w:rPr>
                <w:rFonts w:ascii="Calibri" w:hAnsi="Calibri" w:cs="Calibri"/>
                <w:sz w:val="22"/>
                <w:szCs w:val="22"/>
                <w:lang w:val="es-AR"/>
              </w:rPr>
            </w:pPr>
            <w:r w:rsidRPr="003B798C">
              <w:rPr>
                <w:rFonts w:ascii="Calibri" w:hAnsi="Calibri" w:cs="Calibri"/>
                <w:sz w:val="22"/>
                <w:szCs w:val="22"/>
                <w:lang w:val="es-AR"/>
              </w:rPr>
              <w:t>-</w:t>
            </w:r>
          </w:p>
        </w:tc>
      </w:tr>
      <w:tr w:rsidR="00C775BC" w:rsidRPr="003B798C" w14:paraId="134B52CF" w14:textId="44F5D8DF" w:rsidTr="00C775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296" w:type="pct"/>
            <w:shd w:val="clear" w:color="auto" w:fill="DEEAF6" w:themeFill="accent1" w:themeFillTint="33"/>
          </w:tcPr>
          <w:p w14:paraId="741B1928" w14:textId="1518E791" w:rsidR="00C775BC" w:rsidRPr="003B798C" w:rsidRDefault="00C775BC" w:rsidP="00C775BC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B798C">
              <w:rPr>
                <w:rFonts w:ascii="Calibri" w:hAnsi="Calibri" w:cs="Calibri"/>
                <w:color w:val="auto"/>
                <w:sz w:val="22"/>
                <w:szCs w:val="22"/>
              </w:rPr>
              <w:t>Costo</w:t>
            </w:r>
            <w:proofErr w:type="spellEnd"/>
            <w:r w:rsidRPr="003B798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Total</w:t>
            </w:r>
          </w:p>
        </w:tc>
        <w:tc>
          <w:tcPr>
            <w:tcW w:w="931" w:type="pct"/>
            <w:shd w:val="clear" w:color="auto" w:fill="DEEAF6" w:themeFill="accent1" w:themeFillTint="33"/>
          </w:tcPr>
          <w:p w14:paraId="4EA10BB7" w14:textId="56493EB7" w:rsidR="00C775BC" w:rsidRPr="003B798C" w:rsidRDefault="00C775BC" w:rsidP="00C775BC">
            <w:pPr>
              <w:pStyle w:val="TableTextDecimal"/>
              <w:rPr>
                <w:rFonts w:ascii="Calibri" w:hAnsi="Calibri" w:cs="Calibri"/>
                <w:sz w:val="22"/>
                <w:szCs w:val="22"/>
              </w:rPr>
            </w:pPr>
            <w:r w:rsidRPr="003B798C">
              <w:rPr>
                <w:rFonts w:ascii="Calibri" w:hAnsi="Calibri" w:cs="Calibri"/>
                <w:color w:val="auto"/>
                <w:sz w:val="22"/>
                <w:szCs w:val="22"/>
              </w:rPr>
              <w:t>$13,000.00</w:t>
            </w:r>
          </w:p>
        </w:tc>
        <w:tc>
          <w:tcPr>
            <w:tcW w:w="1773" w:type="pct"/>
            <w:shd w:val="clear" w:color="auto" w:fill="DEEAF6" w:themeFill="accent1" w:themeFillTint="33"/>
          </w:tcPr>
          <w:p w14:paraId="268DB98E" w14:textId="22817E41" w:rsidR="00C775BC" w:rsidRPr="003B798C" w:rsidRDefault="00C775BC" w:rsidP="00C775BC">
            <w:pPr>
              <w:pStyle w:val="TableTextDecimal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3B798C">
              <w:rPr>
                <w:rFonts w:ascii="Calibri" w:hAnsi="Calibri" w:cs="Calibri"/>
                <w:color w:val="auto"/>
                <w:sz w:val="22"/>
                <w:szCs w:val="22"/>
              </w:rPr>
              <w:t>$13,000.00</w:t>
            </w:r>
          </w:p>
        </w:tc>
      </w:tr>
    </w:tbl>
    <w:p w14:paraId="50707AA5" w14:textId="1B08C230" w:rsidR="001273C1" w:rsidRDefault="001273C1">
      <w:pPr>
        <w:pStyle w:val="Signature"/>
      </w:pPr>
    </w:p>
    <w:sectPr w:rsidR="001273C1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2EB1B" w14:textId="77777777" w:rsidR="000B06A9" w:rsidRDefault="000B06A9">
      <w:pPr>
        <w:spacing w:after="0" w:line="240" w:lineRule="auto"/>
      </w:pPr>
      <w:r>
        <w:separator/>
      </w:r>
    </w:p>
  </w:endnote>
  <w:endnote w:type="continuationSeparator" w:id="0">
    <w:p w14:paraId="40ADCC93" w14:textId="77777777" w:rsidR="000B06A9" w:rsidRDefault="000B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967C8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69546" w14:textId="77777777" w:rsidR="000B06A9" w:rsidRDefault="000B06A9">
      <w:pPr>
        <w:spacing w:after="0" w:line="240" w:lineRule="auto"/>
      </w:pPr>
      <w:r>
        <w:separator/>
      </w:r>
    </w:p>
  </w:footnote>
  <w:footnote w:type="continuationSeparator" w:id="0">
    <w:p w14:paraId="6C3E74FC" w14:textId="77777777" w:rsidR="000B06A9" w:rsidRDefault="000B0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D71748"/>
    <w:multiLevelType w:val="hybridMultilevel"/>
    <w:tmpl w:val="DA1859E6"/>
    <w:lvl w:ilvl="0" w:tplc="407C67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9E"/>
    <w:rsid w:val="000322BF"/>
    <w:rsid w:val="000B06A9"/>
    <w:rsid w:val="000C6A97"/>
    <w:rsid w:val="000E697B"/>
    <w:rsid w:val="00117948"/>
    <w:rsid w:val="001238BC"/>
    <w:rsid w:val="001273C1"/>
    <w:rsid w:val="002129B0"/>
    <w:rsid w:val="00295C0C"/>
    <w:rsid w:val="002A04F7"/>
    <w:rsid w:val="002E52EE"/>
    <w:rsid w:val="003262F3"/>
    <w:rsid w:val="00335F89"/>
    <w:rsid w:val="00346FDE"/>
    <w:rsid w:val="0037294D"/>
    <w:rsid w:val="00386778"/>
    <w:rsid w:val="003B798C"/>
    <w:rsid w:val="004B5850"/>
    <w:rsid w:val="004E5035"/>
    <w:rsid w:val="004F5C8E"/>
    <w:rsid w:val="00511E4B"/>
    <w:rsid w:val="00517215"/>
    <w:rsid w:val="00545041"/>
    <w:rsid w:val="00590B0E"/>
    <w:rsid w:val="006C5ECB"/>
    <w:rsid w:val="0071603F"/>
    <w:rsid w:val="00741991"/>
    <w:rsid w:val="0076017A"/>
    <w:rsid w:val="00805667"/>
    <w:rsid w:val="0088175F"/>
    <w:rsid w:val="008961F2"/>
    <w:rsid w:val="008F0E66"/>
    <w:rsid w:val="008F4E62"/>
    <w:rsid w:val="00987BCC"/>
    <w:rsid w:val="009A3E0F"/>
    <w:rsid w:val="009B5D53"/>
    <w:rsid w:val="00A97CC8"/>
    <w:rsid w:val="00AA4E06"/>
    <w:rsid w:val="00AA528E"/>
    <w:rsid w:val="00AB131D"/>
    <w:rsid w:val="00AF452C"/>
    <w:rsid w:val="00B0209E"/>
    <w:rsid w:val="00B13AE2"/>
    <w:rsid w:val="00B44C9E"/>
    <w:rsid w:val="00BC4489"/>
    <w:rsid w:val="00BC617C"/>
    <w:rsid w:val="00BE3CD6"/>
    <w:rsid w:val="00C16778"/>
    <w:rsid w:val="00C775BC"/>
    <w:rsid w:val="00CC4E29"/>
    <w:rsid w:val="00CC612B"/>
    <w:rsid w:val="00D31D4F"/>
    <w:rsid w:val="00DD3056"/>
    <w:rsid w:val="00E34265"/>
    <w:rsid w:val="00EA06FB"/>
    <w:rsid w:val="00F42EAE"/>
    <w:rsid w:val="00F535B0"/>
    <w:rsid w:val="00F9769D"/>
    <w:rsid w:val="00FB2EE0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97A7E"/>
  <w15:chartTrackingRefBased/>
  <w15:docId w15:val="{A4F2ADF5-A3FD-40F7-8A33-9DFF3A06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B44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D20161B0264DFF8C577F3D1B529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B1DD6-7610-471D-91A8-59C828AE5381}"/>
      </w:docPartPr>
      <w:docPartBody>
        <w:p w:rsidR="00000000" w:rsidRDefault="008D6D27">
          <w:pPr>
            <w:pStyle w:val="A1D20161B0264DFF8C577F3D1B52961B"/>
          </w:pPr>
          <w:r>
            <w:t>Your 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3C"/>
    <w:rsid w:val="008D6D27"/>
    <w:rsid w:val="00F3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D20161B0264DFF8C577F3D1B52961B">
    <w:name w:val="A1D20161B0264DFF8C577F3D1B52961B"/>
  </w:style>
  <w:style w:type="paragraph" w:customStyle="1" w:styleId="9D9F944DDB634812BDEAD58D590EBF66">
    <w:name w:val="9D9F944DDB634812BDEAD58D590EBF66"/>
  </w:style>
  <w:style w:type="paragraph" w:customStyle="1" w:styleId="32A21E156B904B23B01D1DD458E9535A">
    <w:name w:val="32A21E156B904B23B01D1DD458E9535A"/>
  </w:style>
  <w:style w:type="paragraph" w:customStyle="1" w:styleId="F66D28D6C85C4DA8880BA374D8ACFB67">
    <w:name w:val="F66D28D6C85C4DA8880BA374D8ACFB67"/>
  </w:style>
  <w:style w:type="paragraph" w:customStyle="1" w:styleId="TipText">
    <w:name w:val="Tip Text"/>
    <w:basedOn w:val="Normal"/>
    <w:uiPriority w:val="99"/>
    <w:pPr>
      <w:spacing w:line="264" w:lineRule="auto"/>
      <w:ind w:right="576"/>
    </w:pPr>
    <w:rPr>
      <w:rFonts w:eastAsiaTheme="minorHAnsi"/>
      <w:i/>
      <w:iCs/>
      <w:color w:val="595959" w:themeColor="text1" w:themeTint="A6"/>
      <w:sz w:val="16"/>
      <w:szCs w:val="16"/>
      <w:lang w:eastAsia="ja-JP"/>
    </w:rPr>
  </w:style>
  <w:style w:type="paragraph" w:customStyle="1" w:styleId="D85BB0810B7241A5AD999B41F655B3E3">
    <w:name w:val="D85BB0810B7241A5AD999B41F655B3E3"/>
  </w:style>
  <w:style w:type="paragraph" w:customStyle="1" w:styleId="5F6F798D8F8348D4A88A2A0CE48B4BD2">
    <w:name w:val="5F6F798D8F8348D4A88A2A0CE48B4BD2"/>
  </w:style>
  <w:style w:type="paragraph" w:customStyle="1" w:styleId="B33E45C9C3B046609F5CEE17F2EBEF0E">
    <w:name w:val="B33E45C9C3B046609F5CEE17F2EBEF0E"/>
  </w:style>
  <w:style w:type="paragraph" w:customStyle="1" w:styleId="7FEC3F842982482282625855DE5D314C">
    <w:name w:val="7FEC3F842982482282625855DE5D314C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AFDBF6670EE649C9A2BB9C6FCA288203">
    <w:name w:val="AFDBF6670EE649C9A2BB9C6FCA288203"/>
  </w:style>
  <w:style w:type="paragraph" w:customStyle="1" w:styleId="C3E0FC0B204F46558C2A382A9AD0893A">
    <w:name w:val="C3E0FC0B204F46558C2A382A9AD0893A"/>
  </w:style>
  <w:style w:type="paragraph" w:customStyle="1" w:styleId="0849651AFC1C4E4BBCB353C029631076">
    <w:name w:val="0849651AFC1C4E4BBCB353C029631076"/>
  </w:style>
  <w:style w:type="paragraph" w:customStyle="1" w:styleId="961CF58CB47547458834DB3B21194CE7">
    <w:name w:val="961CF58CB47547458834DB3B21194CE7"/>
  </w:style>
  <w:style w:type="paragraph" w:customStyle="1" w:styleId="0669D2D53E4E471CB7CED479AC715B02">
    <w:name w:val="0669D2D53E4E471CB7CED479AC715B02"/>
  </w:style>
  <w:style w:type="paragraph" w:customStyle="1" w:styleId="2182986343B0448DA5C70EDE72B412DF">
    <w:name w:val="2182986343B0448DA5C70EDE72B412DF"/>
  </w:style>
  <w:style w:type="paragraph" w:customStyle="1" w:styleId="741F164474734DFD8167C5C52AE77864">
    <w:name w:val="741F164474734DFD8167C5C52AE77864"/>
  </w:style>
  <w:style w:type="paragraph" w:customStyle="1" w:styleId="DFBF9CA18AAD4470BC7D686F47A724E4">
    <w:name w:val="DFBF9CA18AAD4470BC7D686F47A724E4"/>
  </w:style>
  <w:style w:type="paragraph" w:customStyle="1" w:styleId="57FA123DB21B44E38D27A07D51F31525">
    <w:name w:val="57FA123DB21B44E38D27A07D51F31525"/>
  </w:style>
  <w:style w:type="paragraph" w:customStyle="1" w:styleId="8660C234442847469BD4167050BA189B">
    <w:name w:val="8660C234442847469BD4167050BA189B"/>
  </w:style>
  <w:style w:type="paragraph" w:customStyle="1" w:styleId="363803F4C3234C41A6114694B8B301AE">
    <w:name w:val="363803F4C3234C41A6114694B8B301AE"/>
  </w:style>
  <w:style w:type="paragraph" w:customStyle="1" w:styleId="F8D8BC9800124FE1A2FBBD24F9F338FA">
    <w:name w:val="F8D8BC9800124FE1A2FBBD24F9F338FA"/>
  </w:style>
  <w:style w:type="paragraph" w:customStyle="1" w:styleId="BDB76A2E1D724FD3952CC5EFAFD1CFCA">
    <w:name w:val="BDB76A2E1D724FD3952CC5EFAFD1CFCA"/>
  </w:style>
  <w:style w:type="paragraph" w:customStyle="1" w:styleId="BE8625A03A9F44B9A75E911B3396FEAD">
    <w:name w:val="BE8625A03A9F44B9A75E911B3396FEAD"/>
  </w:style>
  <w:style w:type="paragraph" w:customStyle="1" w:styleId="68F2D45AF8BC4A23935E4D557085D0C5">
    <w:name w:val="68F2D45AF8BC4A23935E4D557085D0C5"/>
  </w:style>
  <w:style w:type="paragraph" w:customStyle="1" w:styleId="BC8D1D84E1864A389E68FBCED1B9DE4D">
    <w:name w:val="BC8D1D84E1864A389E68FBCED1B9DE4D"/>
  </w:style>
  <w:style w:type="paragraph" w:customStyle="1" w:styleId="E3A3C8E74CFE40D2BE7BA3E99FEA2D38">
    <w:name w:val="E3A3C8E74CFE40D2BE7BA3E99FEA2D38"/>
  </w:style>
  <w:style w:type="paragraph" w:customStyle="1" w:styleId="AC0F26CD066245F7AA1B9BEA7851A5C9">
    <w:name w:val="AC0F26CD066245F7AA1B9BEA7851A5C9"/>
  </w:style>
  <w:style w:type="paragraph" w:customStyle="1" w:styleId="B8C391A51F4F480FB3FF439CC85391CF">
    <w:name w:val="B8C391A51F4F480FB3FF439CC85391CF"/>
  </w:style>
  <w:style w:type="paragraph" w:customStyle="1" w:styleId="3F44D688777440FB8C7C75CC946F5239">
    <w:name w:val="3F44D688777440FB8C7C75CC946F5239"/>
  </w:style>
  <w:style w:type="paragraph" w:customStyle="1" w:styleId="307C9EEB9936428DAC6264742C367D6A">
    <w:name w:val="307C9EEB9936428DAC6264742C367D6A"/>
  </w:style>
  <w:style w:type="paragraph" w:customStyle="1" w:styleId="738F8DE98AE54ED0B73FC02CA9DD5A6F">
    <w:name w:val="738F8DE98AE54ED0B73FC02CA9DD5A6F"/>
  </w:style>
  <w:style w:type="paragraph" w:customStyle="1" w:styleId="99910D8ED5584019B86FF09C31933A03">
    <w:name w:val="99910D8ED5584019B86FF09C31933A03"/>
  </w:style>
  <w:style w:type="paragraph" w:customStyle="1" w:styleId="0E839355B3024D2897AC87F42E2DD31A">
    <w:name w:val="0E839355B3024D2897AC87F42E2DD31A"/>
  </w:style>
  <w:style w:type="paragraph" w:customStyle="1" w:styleId="31AB3DAF058F4DB5851B191CD8986BD3">
    <w:name w:val="31AB3DAF058F4DB5851B191CD8986BD3"/>
  </w:style>
  <w:style w:type="paragraph" w:customStyle="1" w:styleId="70EEAEDF1AC745688FA41114BFB963F1">
    <w:name w:val="70EEAEDF1AC745688FA41114BFB963F1"/>
  </w:style>
  <w:style w:type="paragraph" w:customStyle="1" w:styleId="53387FA5EC0E4F6BA5FBF2907932AD32">
    <w:name w:val="53387FA5EC0E4F6BA5FBF2907932AD32"/>
  </w:style>
  <w:style w:type="paragraph" w:customStyle="1" w:styleId="BD057F0069234067B7B0CF49AC1D668F">
    <w:name w:val="BD057F0069234067B7B0CF49AC1D668F"/>
  </w:style>
  <w:style w:type="paragraph" w:customStyle="1" w:styleId="627D1580D7904CCE81FF18766A4EBAE1">
    <w:name w:val="627D1580D7904CCE81FF18766A4EBAE1"/>
  </w:style>
  <w:style w:type="paragraph" w:customStyle="1" w:styleId="D97CF683F36E44DAA6434D2B2BD1F8C3">
    <w:name w:val="D97CF683F36E44DAA6434D2B2BD1F8C3"/>
  </w:style>
  <w:style w:type="paragraph" w:customStyle="1" w:styleId="575246D892CB4889934F3B9E78D63EED">
    <w:name w:val="575246D892CB4889934F3B9E78D63EED"/>
  </w:style>
  <w:style w:type="paragraph" w:customStyle="1" w:styleId="F19C866670354C8E9CAC1717F63C6201">
    <w:name w:val="F19C866670354C8E9CAC1717F63C6201"/>
  </w:style>
  <w:style w:type="paragraph" w:customStyle="1" w:styleId="9A3369C8CD454FD2974C767A38321D1D">
    <w:name w:val="9A3369C8CD454FD2974C767A38321D1D"/>
  </w:style>
  <w:style w:type="paragraph" w:customStyle="1" w:styleId="B5AA825F588C48E3B7923C016475F874">
    <w:name w:val="B5AA825F588C48E3B7923C016475F874"/>
  </w:style>
  <w:style w:type="paragraph" w:customStyle="1" w:styleId="E82DA060B9744C8EAACE225E7B8BCCA1">
    <w:name w:val="E82DA060B9744C8EAACE225E7B8BCCA1"/>
  </w:style>
  <w:style w:type="paragraph" w:customStyle="1" w:styleId="70919160920E4F2CA3B0537EF05E439F">
    <w:name w:val="70919160920E4F2CA3B0537EF05E439F"/>
  </w:style>
  <w:style w:type="paragraph" w:customStyle="1" w:styleId="559B3DF40F2446B7A7C5F21FB4A74813">
    <w:name w:val="559B3DF40F2446B7A7C5F21FB4A74813"/>
  </w:style>
  <w:style w:type="paragraph" w:customStyle="1" w:styleId="04A673115DCB4F288A3744D4A15D9AE6">
    <w:name w:val="04A673115DCB4F288A3744D4A15D9AE6"/>
  </w:style>
  <w:style w:type="paragraph" w:customStyle="1" w:styleId="C1467F09B8A74B3BBAE1C08992009E12">
    <w:name w:val="C1467F09B8A74B3BBAE1C08992009E12"/>
  </w:style>
  <w:style w:type="paragraph" w:customStyle="1" w:styleId="80F3BDCFEF7449DBA37FED5604899ED9">
    <w:name w:val="80F3BDCFEF7449DBA37FED5604899ED9"/>
  </w:style>
  <w:style w:type="paragraph" w:customStyle="1" w:styleId="33F190C239CB4761B1B36FBD103163B9">
    <w:name w:val="33F190C239CB4761B1B36FBD103163B9"/>
  </w:style>
  <w:style w:type="paragraph" w:customStyle="1" w:styleId="79DA95517E154ECA85FDAFAAB622A1CE">
    <w:name w:val="79DA95517E154ECA85FDAFAAB622A1CE"/>
  </w:style>
  <w:style w:type="paragraph" w:customStyle="1" w:styleId="F3243A827F67466780B1C3290AD32EC6">
    <w:name w:val="F3243A827F67466780B1C3290AD32EC6"/>
  </w:style>
  <w:style w:type="paragraph" w:customStyle="1" w:styleId="E2E1266E1FE440E8BE5F01FAD1BF9E31">
    <w:name w:val="E2E1266E1FE440E8BE5F01FAD1BF9E31"/>
  </w:style>
  <w:style w:type="paragraph" w:customStyle="1" w:styleId="98C37E019557495AA73E6AD9CDA34166">
    <w:name w:val="98C37E019557495AA73E6AD9CDA34166"/>
  </w:style>
  <w:style w:type="paragraph" w:customStyle="1" w:styleId="2FB25C7AEEEE4C4DA53D36B5AE80679C">
    <w:name w:val="2FB25C7AEEEE4C4DA53D36B5AE80679C"/>
  </w:style>
  <w:style w:type="paragraph" w:customStyle="1" w:styleId="41F7E5F1B0244F3E803BDAA98D754481">
    <w:name w:val="41F7E5F1B0244F3E803BDAA98D754481"/>
  </w:style>
  <w:style w:type="paragraph" w:customStyle="1" w:styleId="8FD60A31FEFE4C82A594F5983EC76623">
    <w:name w:val="8FD60A31FEFE4C82A594F5983EC76623"/>
  </w:style>
  <w:style w:type="paragraph" w:customStyle="1" w:styleId="CE943977AA994DB199C8B30BAB5A7CD1">
    <w:name w:val="CE943977AA994DB199C8B30BAB5A7CD1"/>
  </w:style>
  <w:style w:type="paragraph" w:customStyle="1" w:styleId="3D6C20828F154338875241B68044675C">
    <w:name w:val="3D6C20828F154338875241B68044675C"/>
  </w:style>
  <w:style w:type="paragraph" w:customStyle="1" w:styleId="31797C66B919410B8864F8550FDDBC92">
    <w:name w:val="31797C66B919410B8864F8550FDDBC92"/>
  </w:style>
  <w:style w:type="paragraph" w:customStyle="1" w:styleId="C9D9B36F9DE34224A426DE7ADF162D95">
    <w:name w:val="C9D9B36F9DE34224A426DE7ADF162D95"/>
  </w:style>
  <w:style w:type="paragraph" w:customStyle="1" w:styleId="892772D200BE48ABBD2A591A37AD37D9">
    <w:name w:val="892772D200BE48ABBD2A591A37AD37D9"/>
  </w:style>
  <w:style w:type="paragraph" w:customStyle="1" w:styleId="6FD2E8EE1B6F410F9690F892E8069CDD">
    <w:name w:val="6FD2E8EE1B6F410F9690F892E8069CDD"/>
  </w:style>
  <w:style w:type="paragraph" w:customStyle="1" w:styleId="23EDED6E853A449DAAF3F330D16590FE">
    <w:name w:val="23EDED6E853A449DAAF3F330D16590FE"/>
  </w:style>
  <w:style w:type="paragraph" w:customStyle="1" w:styleId="61905E2588A043FDAE11947F4EB79B80">
    <w:name w:val="61905E2588A043FDAE11947F4EB79B80"/>
  </w:style>
  <w:style w:type="paragraph" w:customStyle="1" w:styleId="6F23463AF0FF42D4966FA3641F8A84FB">
    <w:name w:val="6F23463AF0FF42D4966FA3641F8A84FB"/>
  </w:style>
  <w:style w:type="paragraph" w:customStyle="1" w:styleId="DBC8E856D24040D6842F5A14CCAD3004">
    <w:name w:val="DBC8E856D24040D6842F5A14CCAD3004"/>
  </w:style>
  <w:style w:type="paragraph" w:customStyle="1" w:styleId="FF05D9BA71374E83AF797834100B22FC">
    <w:name w:val="FF05D9BA71374E83AF797834100B22FC"/>
  </w:style>
  <w:style w:type="paragraph" w:customStyle="1" w:styleId="074EC9DA7602467FA522F089869C1F5A">
    <w:name w:val="074EC9DA7602467FA522F089869C1F5A"/>
  </w:style>
  <w:style w:type="paragraph" w:customStyle="1" w:styleId="168DE9896043410F95FC9F5BECA9394C">
    <w:name w:val="168DE9896043410F95FC9F5BECA9394C"/>
  </w:style>
  <w:style w:type="paragraph" w:customStyle="1" w:styleId="F767F13FF1CA4BB2BF11B22660ED0F41">
    <w:name w:val="F767F13FF1CA4BB2BF11B22660ED0F41"/>
  </w:style>
  <w:style w:type="paragraph" w:customStyle="1" w:styleId="5F25B77CB977434B999BB2068FC6FCEB">
    <w:name w:val="5F25B77CB977434B999BB2068FC6FCEB"/>
  </w:style>
  <w:style w:type="paragraph" w:customStyle="1" w:styleId="438626EA9BB64E1796985D986BA28A63">
    <w:name w:val="438626EA9BB64E1796985D986BA28A63"/>
  </w:style>
  <w:style w:type="paragraph" w:customStyle="1" w:styleId="2D8954263117490AB38E3E53A90EC018">
    <w:name w:val="2D8954263117490AB38E3E53A90EC018"/>
  </w:style>
  <w:style w:type="paragraph" w:customStyle="1" w:styleId="2E521E489AE3430BB6F0CF02B65FE533">
    <w:name w:val="2E521E489AE3430BB6F0CF02B65FE533"/>
  </w:style>
  <w:style w:type="paragraph" w:customStyle="1" w:styleId="787101CEB68841EDB72F103DC249D08A">
    <w:name w:val="787101CEB68841EDB72F103DC249D08A"/>
  </w:style>
  <w:style w:type="paragraph" w:customStyle="1" w:styleId="8A1BB0FAD28D4AF2B4BE0A3A870F65C1">
    <w:name w:val="8A1BB0FAD28D4AF2B4BE0A3A870F65C1"/>
  </w:style>
  <w:style w:type="paragraph" w:customStyle="1" w:styleId="DE870D3358AB4CADBE54D0F20266F251">
    <w:name w:val="DE870D3358AB4CADBE54D0F20266F251"/>
  </w:style>
  <w:style w:type="paragraph" w:customStyle="1" w:styleId="48E6A0F5741F4F01A5F22C3BF88E3F58">
    <w:name w:val="48E6A0F5741F4F01A5F22C3BF88E3F58"/>
  </w:style>
  <w:style w:type="paragraph" w:customStyle="1" w:styleId="E9C89D98BED94B1D832CB1014BB90C83">
    <w:name w:val="E9C89D98BED94B1D832CB1014BB90C83"/>
  </w:style>
  <w:style w:type="paragraph" w:customStyle="1" w:styleId="D86034E575214DCDBBF8E32BFA74BAB4">
    <w:name w:val="D86034E575214DCDBBF8E32BFA74BAB4"/>
  </w:style>
  <w:style w:type="paragraph" w:customStyle="1" w:styleId="47C2642C20974E95B82B6F0EC4C8BF43">
    <w:name w:val="47C2642C20974E95B82B6F0EC4C8BF43"/>
  </w:style>
  <w:style w:type="paragraph" w:customStyle="1" w:styleId="8CAF4A264E014086BAD026C0FD8858A4">
    <w:name w:val="8CAF4A264E014086BAD026C0FD8858A4"/>
  </w:style>
  <w:style w:type="paragraph" w:customStyle="1" w:styleId="86C25E94C93D4B4F99CF7D85D787405C">
    <w:name w:val="86C25E94C93D4B4F99CF7D85D787405C"/>
  </w:style>
  <w:style w:type="paragraph" w:customStyle="1" w:styleId="236DB59383924274BEF6194756D6FEEB">
    <w:name w:val="236DB59383924274BEF6194756D6FEEB"/>
  </w:style>
  <w:style w:type="paragraph" w:customStyle="1" w:styleId="8BE63E0665584565AA6681BFA052B964">
    <w:name w:val="8BE63E0665584565AA6681BFA052B964"/>
  </w:style>
  <w:style w:type="paragraph" w:customStyle="1" w:styleId="7E444D770FCE42C5975438FD6C65D037">
    <w:name w:val="7E444D770FCE42C5975438FD6C65D037"/>
  </w:style>
  <w:style w:type="paragraph" w:customStyle="1" w:styleId="7864D9889DF84E258F3A99040DC14E45">
    <w:name w:val="7864D9889DF84E258F3A99040DC14E45"/>
  </w:style>
  <w:style w:type="paragraph" w:customStyle="1" w:styleId="193E0FA1E9A5475A8A67E9EFBFD36263">
    <w:name w:val="193E0FA1E9A5475A8A67E9EFBFD36263"/>
  </w:style>
  <w:style w:type="paragraph" w:customStyle="1" w:styleId="0E8250D73CBB4A978EE9D5A18EC14022">
    <w:name w:val="0E8250D73CBB4A978EE9D5A18EC14022"/>
  </w:style>
  <w:style w:type="paragraph" w:customStyle="1" w:styleId="783CC7872321408784E85C982F225B89">
    <w:name w:val="783CC7872321408784E85C982F225B89"/>
  </w:style>
  <w:style w:type="paragraph" w:customStyle="1" w:styleId="6A138598D5D74A418D768EED721EEEA0">
    <w:name w:val="6A138598D5D74A418D768EED721EEEA0"/>
  </w:style>
  <w:style w:type="paragraph" w:customStyle="1" w:styleId="757D674785CF4F0991DB5D9819EEA8D9">
    <w:name w:val="757D674785CF4F0991DB5D9819EEA8D9"/>
  </w:style>
  <w:style w:type="paragraph" w:customStyle="1" w:styleId="AA41915E80274322BFA58E8F648FAD44">
    <w:name w:val="AA41915E80274322BFA58E8F648FAD44"/>
  </w:style>
  <w:style w:type="paragraph" w:customStyle="1" w:styleId="600C6962D3174D03B1ACD07812528FE6">
    <w:name w:val="600C6962D3174D03B1ACD07812528FE6"/>
  </w:style>
  <w:style w:type="paragraph" w:customStyle="1" w:styleId="1EF5E21DE0C846E7B8680C8A16F66C4E">
    <w:name w:val="1EF5E21DE0C846E7B8680C8A16F66C4E"/>
  </w:style>
  <w:style w:type="paragraph" w:customStyle="1" w:styleId="1538144169EC4231BF083C46A2980F10">
    <w:name w:val="1538144169EC4231BF083C46A2980F10"/>
  </w:style>
  <w:style w:type="paragraph" w:customStyle="1" w:styleId="B7E0BE508192467BB370F768BEEC93E6">
    <w:name w:val="B7E0BE508192467BB370F768BEEC93E6"/>
  </w:style>
  <w:style w:type="paragraph" w:customStyle="1" w:styleId="DC77EFCD9A834DF09F4F113BB13AFD71">
    <w:name w:val="DC77EFCD9A834DF09F4F113BB13AFD71"/>
  </w:style>
  <w:style w:type="paragraph" w:customStyle="1" w:styleId="9403EF85ABAD433FB98EE8C0C83A74AD">
    <w:name w:val="9403EF85ABAD433FB98EE8C0C83A74AD"/>
  </w:style>
  <w:style w:type="paragraph" w:customStyle="1" w:styleId="F52885DB4240440DA6B336E9E7594227">
    <w:name w:val="F52885DB4240440DA6B336E9E7594227"/>
  </w:style>
  <w:style w:type="paragraph" w:customStyle="1" w:styleId="355700950BD044C8A054B2153F94047D">
    <w:name w:val="355700950BD044C8A054B2153F94047D"/>
  </w:style>
  <w:style w:type="paragraph" w:customStyle="1" w:styleId="F377CC81911A4798BCC8D7724E3205BA">
    <w:name w:val="F377CC81911A4798BCC8D7724E3205BA"/>
  </w:style>
  <w:style w:type="paragraph" w:customStyle="1" w:styleId="E29B689432514A1B839ABCDCD8C118A8">
    <w:name w:val="E29B689432514A1B839ABCDCD8C118A8"/>
  </w:style>
  <w:style w:type="paragraph" w:customStyle="1" w:styleId="00E55DC4A1C74962B15A1ABF3035CA11">
    <w:name w:val="00E55DC4A1C74962B15A1ABF3035CA11"/>
  </w:style>
  <w:style w:type="paragraph" w:customStyle="1" w:styleId="78E1A70EC27B49FF9F169C7029C979CB">
    <w:name w:val="78E1A70EC27B49FF9F169C7029C979CB"/>
  </w:style>
  <w:style w:type="paragraph" w:customStyle="1" w:styleId="3A7CC904402048C5931C3106D36E532A">
    <w:name w:val="3A7CC904402048C5931C3106D36E532A"/>
  </w:style>
  <w:style w:type="paragraph" w:customStyle="1" w:styleId="2860F4073764457BAEA0CE1AFDAD0AAA">
    <w:name w:val="2860F4073764457BAEA0CE1AFDAD0AAA"/>
  </w:style>
  <w:style w:type="paragraph" w:customStyle="1" w:styleId="B2CD0D49166C46D2B37B1965823FF716">
    <w:name w:val="B2CD0D49166C46D2B37B1965823FF716"/>
  </w:style>
  <w:style w:type="paragraph" w:customStyle="1" w:styleId="AC42DDBF84AD4268BA8381AA15AEA03D">
    <w:name w:val="AC42DDBF84AD4268BA8381AA15AEA03D"/>
  </w:style>
  <w:style w:type="paragraph" w:customStyle="1" w:styleId="2175B094A286470FB06D790DF3123D3C">
    <w:name w:val="2175B094A286470FB06D790DF3123D3C"/>
  </w:style>
  <w:style w:type="paragraph" w:customStyle="1" w:styleId="C058A8F7C8C345E79D57BED3D309F925">
    <w:name w:val="C058A8F7C8C345E79D57BED3D309F925"/>
  </w:style>
  <w:style w:type="paragraph" w:customStyle="1" w:styleId="15D55A9481BF41D2B10B2DB747BCF636">
    <w:name w:val="15D55A9481BF41D2B10B2DB747BCF636"/>
  </w:style>
  <w:style w:type="paragraph" w:customStyle="1" w:styleId="D79E3D04861E433AB76B5A37CC4FC7C7">
    <w:name w:val="D79E3D04861E433AB76B5A37CC4FC7C7"/>
  </w:style>
  <w:style w:type="paragraph" w:customStyle="1" w:styleId="656402C378AB4A4EB65AABD2A0F8F434">
    <w:name w:val="656402C378AB4A4EB65AABD2A0F8F434"/>
  </w:style>
  <w:style w:type="paragraph" w:customStyle="1" w:styleId="A8DAC5A399BD4B3AAB1FF2E676E742BB">
    <w:name w:val="A8DAC5A399BD4B3AAB1FF2E676E742BB"/>
  </w:style>
  <w:style w:type="paragraph" w:customStyle="1" w:styleId="3804FA9521DE4E1E99B988BE22F4567F">
    <w:name w:val="3804FA9521DE4E1E99B988BE22F4567F"/>
  </w:style>
  <w:style w:type="paragraph" w:customStyle="1" w:styleId="A967D24AEC174FD898FD3585B0B64C14">
    <w:name w:val="A967D24AEC174FD898FD3585B0B64C14"/>
  </w:style>
  <w:style w:type="paragraph" w:customStyle="1" w:styleId="7D1CACD3514E4DD19788237300B5D4BC">
    <w:name w:val="7D1CACD3514E4DD19788237300B5D4BC"/>
  </w:style>
  <w:style w:type="paragraph" w:customStyle="1" w:styleId="8591D0AE952F4AC8A7BD0CE440245822">
    <w:name w:val="8591D0AE952F4AC8A7BD0CE440245822"/>
  </w:style>
  <w:style w:type="paragraph" w:customStyle="1" w:styleId="F177B892A22640289EB035BF31B84AC9">
    <w:name w:val="F177B892A22640289EB035BF31B84AC9"/>
  </w:style>
  <w:style w:type="paragraph" w:customStyle="1" w:styleId="8B7469DB1CCD4667817A43E1FF26CB77">
    <w:name w:val="8B7469DB1CCD4667817A43E1FF26CB77"/>
  </w:style>
  <w:style w:type="paragraph" w:customStyle="1" w:styleId="5D9CFAFAF38A483FBE66AC86381DCD3D">
    <w:name w:val="5D9CFAFAF38A483FBE66AC86381DCD3D"/>
  </w:style>
  <w:style w:type="paragraph" w:customStyle="1" w:styleId="63E2A749D8A54399ADD508B23CEC593B">
    <w:name w:val="63E2A749D8A54399ADD508B23CEC593B"/>
  </w:style>
  <w:style w:type="paragraph" w:customStyle="1" w:styleId="77128CC4F2A2452AB3F3035B8C8CF49F">
    <w:name w:val="77128CC4F2A2452AB3F3035B8C8CF49F"/>
  </w:style>
  <w:style w:type="paragraph" w:customStyle="1" w:styleId="F7883284FE674DDD8FEB6443C0A771A5">
    <w:name w:val="F7883284FE674DDD8FEB6443C0A771A5"/>
  </w:style>
  <w:style w:type="paragraph" w:customStyle="1" w:styleId="BC00CC0D098844078480B704832AD52F">
    <w:name w:val="BC00CC0D098844078480B704832AD52F"/>
  </w:style>
  <w:style w:type="paragraph" w:customStyle="1" w:styleId="C6D604671A224B3887A1C2F0B90DDED1">
    <w:name w:val="C6D604671A224B3887A1C2F0B90DDED1"/>
  </w:style>
  <w:style w:type="character" w:styleId="Strong">
    <w:name w:val="Strong"/>
    <w:basedOn w:val="DefaultParagraphFont"/>
    <w:uiPriority w:val="22"/>
    <w:unhideWhenUsed/>
    <w:qFormat/>
    <w:rsid w:val="00F33C3C"/>
    <w:rPr>
      <w:b/>
      <w:bCs/>
    </w:rPr>
  </w:style>
  <w:style w:type="paragraph" w:customStyle="1" w:styleId="59585C7BB56043C1A0D7A0E0964F7147">
    <w:name w:val="59585C7BB56043C1A0D7A0E0964F7147"/>
  </w:style>
  <w:style w:type="paragraph" w:customStyle="1" w:styleId="9A0E697EFF39435B97657F57EBB298FA">
    <w:name w:val="9A0E697EFF39435B97657F57EBB298FA"/>
  </w:style>
  <w:style w:type="paragraph" w:customStyle="1" w:styleId="F52CFF53F1C84DD58AEE199090989691">
    <w:name w:val="F52CFF53F1C84DD58AEE199090989691"/>
  </w:style>
  <w:style w:type="paragraph" w:customStyle="1" w:styleId="6D8B0B45C0844F538D60EA26AEB8DAE0">
    <w:name w:val="6D8B0B45C0844F538D60EA26AEB8DAE0"/>
  </w:style>
  <w:style w:type="paragraph" w:customStyle="1" w:styleId="38B416783981433895C2CDE81B26963A">
    <w:name w:val="38B416783981433895C2CDE81B26963A"/>
  </w:style>
  <w:style w:type="paragraph" w:customStyle="1" w:styleId="099A5F4FA17540D98A34F5C0B9DD00C0">
    <w:name w:val="099A5F4FA17540D98A34F5C0B9DD00C0"/>
  </w:style>
  <w:style w:type="paragraph" w:customStyle="1" w:styleId="ED9EA676C8CC4705A2F0644EC9CB7070">
    <w:name w:val="ED9EA676C8CC4705A2F0644EC9CB7070"/>
  </w:style>
  <w:style w:type="paragraph" w:customStyle="1" w:styleId="F1670A3F076541F7A2FA9913932DACB2">
    <w:name w:val="F1670A3F076541F7A2FA9913932DACB2"/>
  </w:style>
  <w:style w:type="paragraph" w:customStyle="1" w:styleId="98F479F86FC5462BAED1DB8455160528">
    <w:name w:val="98F479F86FC5462BAED1DB8455160528"/>
  </w:style>
  <w:style w:type="paragraph" w:customStyle="1" w:styleId="4AA18D2DDF93431881FCA3A7452E6432">
    <w:name w:val="4AA18D2DDF93431881FCA3A7452E6432"/>
  </w:style>
  <w:style w:type="paragraph" w:customStyle="1" w:styleId="992BDF7DF28943E0A9F99837C0B3E835">
    <w:name w:val="992BDF7DF28943E0A9F99837C0B3E835"/>
  </w:style>
  <w:style w:type="paragraph" w:customStyle="1" w:styleId="AA8A6F344A1A4B99BBA74A029948BDF2">
    <w:name w:val="AA8A6F344A1A4B99BBA74A029948BDF2"/>
  </w:style>
  <w:style w:type="paragraph" w:customStyle="1" w:styleId="D024609DE93C4C5183F99E0213B00885">
    <w:name w:val="D024609DE93C4C5183F99E0213B00885"/>
  </w:style>
  <w:style w:type="paragraph" w:customStyle="1" w:styleId="BFC9D470A7D44D05A66669AF51D2F070">
    <w:name w:val="BFC9D470A7D44D05A66669AF51D2F070"/>
  </w:style>
  <w:style w:type="paragraph" w:customStyle="1" w:styleId="36DF88DD1C634DB3A7912B2C589A0617">
    <w:name w:val="36DF88DD1C634DB3A7912B2C589A0617"/>
  </w:style>
  <w:style w:type="paragraph" w:customStyle="1" w:styleId="B45327D09BE44F328E582DFFF622D2E2">
    <w:name w:val="B45327D09BE44F328E582DFFF622D2E2"/>
  </w:style>
  <w:style w:type="paragraph" w:customStyle="1" w:styleId="263B6EB74E754BD7AAEDC272DF26FE2B">
    <w:name w:val="263B6EB74E754BD7AAEDC272DF26FE2B"/>
  </w:style>
  <w:style w:type="paragraph" w:customStyle="1" w:styleId="BF630B9EF8F04D38A08EEC2F0AC2D4A0">
    <w:name w:val="BF630B9EF8F04D38A08EEC2F0AC2D4A0"/>
  </w:style>
  <w:style w:type="paragraph" w:customStyle="1" w:styleId="2A6B82088C7D40D8B3A119146AD53C29">
    <w:name w:val="2A6B82088C7D40D8B3A119146AD53C29"/>
  </w:style>
  <w:style w:type="paragraph" w:customStyle="1" w:styleId="4C7DC8ACCB2344B585BE97FDF879C8F0">
    <w:name w:val="4C7DC8ACCB2344B585BE97FDF879C8F0"/>
  </w:style>
  <w:style w:type="paragraph" w:customStyle="1" w:styleId="03C028EF2BF74FCEA4731308F6F1BB26">
    <w:name w:val="03C028EF2BF74FCEA4731308F6F1BB26"/>
  </w:style>
  <w:style w:type="paragraph" w:customStyle="1" w:styleId="D4F4349833E441FFA64BFE1B11F000AD">
    <w:name w:val="D4F4349833E441FFA64BFE1B11F000AD"/>
  </w:style>
  <w:style w:type="paragraph" w:customStyle="1" w:styleId="08C47F855FA14A3F91D3B02FAC63B06E">
    <w:name w:val="08C47F855FA14A3F91D3B02FAC63B06E"/>
  </w:style>
  <w:style w:type="paragraph" w:customStyle="1" w:styleId="E57558EFD0DC489F96428EB3D4CCF71B">
    <w:name w:val="E57558EFD0DC489F96428EB3D4CCF71B"/>
  </w:style>
  <w:style w:type="paragraph" w:customStyle="1" w:styleId="847A9389E5934AB8983B644083E18196">
    <w:name w:val="847A9389E5934AB8983B644083E18196"/>
  </w:style>
  <w:style w:type="paragraph" w:customStyle="1" w:styleId="795BF0FCA0714631A3DD441017E61999">
    <w:name w:val="795BF0FCA0714631A3DD441017E61999"/>
  </w:style>
  <w:style w:type="paragraph" w:customStyle="1" w:styleId="336DC4AC4E8244EC82E8FE9EC64D90D3">
    <w:name w:val="336DC4AC4E8244EC82E8FE9EC64D90D3"/>
  </w:style>
  <w:style w:type="paragraph" w:customStyle="1" w:styleId="9E5FC070DCDD4021958B98C73C3F61CA">
    <w:name w:val="9E5FC070DCDD4021958B98C73C3F61CA"/>
  </w:style>
  <w:style w:type="paragraph" w:customStyle="1" w:styleId="9BA680A1D107430696168A5CB70D09A9">
    <w:name w:val="9BA680A1D107430696168A5CB70D09A9"/>
  </w:style>
  <w:style w:type="paragraph" w:customStyle="1" w:styleId="555429D44C2F4E31B94293FD6BAB3731">
    <w:name w:val="555429D44C2F4E31B94293FD6BAB3731"/>
  </w:style>
  <w:style w:type="paragraph" w:customStyle="1" w:styleId="D3ED4E70E49B4E4B92431C957869F320">
    <w:name w:val="D3ED4E70E49B4E4B92431C957869F320"/>
  </w:style>
  <w:style w:type="paragraph" w:customStyle="1" w:styleId="F36C925626A34C9E906E58CCDC770175">
    <w:name w:val="F36C925626A34C9E906E58CCDC770175"/>
  </w:style>
  <w:style w:type="paragraph" w:customStyle="1" w:styleId="182A3B1A5036473FA789F3F3665BA253">
    <w:name w:val="182A3B1A5036473FA789F3F3665BA253"/>
  </w:style>
  <w:style w:type="paragraph" w:customStyle="1" w:styleId="A61714EFD7FC4519961C35A4FDA13F6C">
    <w:name w:val="A61714EFD7FC4519961C35A4FDA13F6C"/>
  </w:style>
  <w:style w:type="paragraph" w:customStyle="1" w:styleId="991A3E3284D24A009C7D15F214D5A5D9">
    <w:name w:val="991A3E3284D24A009C7D15F214D5A5D9"/>
  </w:style>
  <w:style w:type="paragraph" w:customStyle="1" w:styleId="851563275EC44B958B24DF806D01B4EF">
    <w:name w:val="851563275EC44B958B24DF806D01B4EF"/>
  </w:style>
  <w:style w:type="paragraph" w:customStyle="1" w:styleId="A677411D60C34C74968CC2BCF76E2092">
    <w:name w:val="A677411D60C34C74968CC2BCF76E2092"/>
  </w:style>
  <w:style w:type="paragraph" w:customStyle="1" w:styleId="9860A162878C444897CCB8A48DC40BBF">
    <w:name w:val="9860A162878C444897CCB8A48DC40BBF"/>
  </w:style>
  <w:style w:type="paragraph" w:customStyle="1" w:styleId="E776C463CEFC4DBBA374BC4B0EF6E316">
    <w:name w:val="E776C463CEFC4DBBA374BC4B0EF6E316"/>
  </w:style>
  <w:style w:type="paragraph" w:customStyle="1" w:styleId="6B897E633F4D4B37B0A765336D09ED36">
    <w:name w:val="6B897E633F4D4B37B0A765336D09ED36"/>
  </w:style>
  <w:style w:type="paragraph" w:customStyle="1" w:styleId="B5AC1BC9724E488AA4EAD90A9085A04C">
    <w:name w:val="B5AC1BC9724E488AA4EAD90A9085A04C"/>
  </w:style>
  <w:style w:type="paragraph" w:customStyle="1" w:styleId="DC7C7BD04668416D82547F32E40D904F">
    <w:name w:val="DC7C7BD04668416D82547F32E40D904F"/>
  </w:style>
  <w:style w:type="paragraph" w:customStyle="1" w:styleId="495FB4F2E9794C5FBBEE5908E055D168">
    <w:name w:val="495FB4F2E9794C5FBBEE5908E055D168"/>
  </w:style>
  <w:style w:type="paragraph" w:customStyle="1" w:styleId="BD56CBD89BB44281B5E4B94ED775D449">
    <w:name w:val="BD56CBD89BB44281B5E4B94ED775D449"/>
  </w:style>
  <w:style w:type="paragraph" w:customStyle="1" w:styleId="43053B49F56E40EE9DDDE0530E601272">
    <w:name w:val="43053B49F56E40EE9DDDE0530E601272"/>
  </w:style>
  <w:style w:type="paragraph" w:customStyle="1" w:styleId="78C605A518384413B872BA7BD600E39B">
    <w:name w:val="78C605A518384413B872BA7BD600E39B"/>
  </w:style>
  <w:style w:type="paragraph" w:customStyle="1" w:styleId="3E32E8050AC649DFA479DDE2B2B48516">
    <w:name w:val="3E32E8050AC649DFA479DDE2B2B48516"/>
  </w:style>
  <w:style w:type="paragraph" w:customStyle="1" w:styleId="8F629225C87C4396BBE7FDAD0F1ECE09">
    <w:name w:val="8F629225C87C4396BBE7FDAD0F1ECE09"/>
  </w:style>
  <w:style w:type="paragraph" w:customStyle="1" w:styleId="678EE7FC49444B3D9A527B843B9DC2FB">
    <w:name w:val="678EE7FC49444B3D9A527B843B9DC2FB"/>
  </w:style>
  <w:style w:type="paragraph" w:customStyle="1" w:styleId="E0C00B4D9FE64595967C5C91FAC460F6">
    <w:name w:val="E0C00B4D9FE64595967C5C91FAC460F6"/>
  </w:style>
  <w:style w:type="paragraph" w:customStyle="1" w:styleId="D78E1DC5684A4645B9C50C69B1927BF3">
    <w:name w:val="D78E1DC5684A4645B9C50C69B1927BF3"/>
  </w:style>
  <w:style w:type="paragraph" w:customStyle="1" w:styleId="24E8BD0F65A24E6CA4BF5DE9767ECFDF">
    <w:name w:val="24E8BD0F65A24E6CA4BF5DE9767ECFDF"/>
  </w:style>
  <w:style w:type="paragraph" w:customStyle="1" w:styleId="CA08660B630447C4B3A01CCD5019E1CA">
    <w:name w:val="CA08660B630447C4B3A01CCD5019E1CA"/>
  </w:style>
  <w:style w:type="paragraph" w:customStyle="1" w:styleId="636E531F1F1F4F81B418AA36D8600256">
    <w:name w:val="636E531F1F1F4F81B418AA36D8600256"/>
    <w:rsid w:val="00F33C3C"/>
  </w:style>
  <w:style w:type="paragraph" w:customStyle="1" w:styleId="28204309E553463584F50E3707E4ED4E">
    <w:name w:val="28204309E553463584F50E3707E4ED4E"/>
    <w:rsid w:val="00F33C3C"/>
  </w:style>
  <w:style w:type="paragraph" w:customStyle="1" w:styleId="4682180237FA4F978236A643FE5FDD0F">
    <w:name w:val="4682180237FA4F978236A643FE5FDD0F"/>
    <w:rsid w:val="00F33C3C"/>
  </w:style>
  <w:style w:type="paragraph" w:customStyle="1" w:styleId="9A8DCBDE345F4925A25E5E403325B51A">
    <w:name w:val="9A8DCBDE345F4925A25E5E403325B51A"/>
    <w:rsid w:val="00F33C3C"/>
  </w:style>
  <w:style w:type="paragraph" w:customStyle="1" w:styleId="70724F3C9C4A4ACF8C3131E42F46D7A2">
    <w:name w:val="70724F3C9C4A4ACF8C3131E42F46D7A2"/>
    <w:rsid w:val="00F33C3C"/>
  </w:style>
  <w:style w:type="paragraph" w:customStyle="1" w:styleId="F9F3E833964D4F5DA0C87D3B0E6E4783">
    <w:name w:val="F9F3E833964D4F5DA0C87D3B0E6E4783"/>
    <w:rsid w:val="00F33C3C"/>
  </w:style>
  <w:style w:type="paragraph" w:customStyle="1" w:styleId="2C037E638ED3427AB4B9635075E2DDE2">
    <w:name w:val="2C037E638ED3427AB4B9635075E2DDE2"/>
    <w:rsid w:val="00F33C3C"/>
  </w:style>
  <w:style w:type="paragraph" w:customStyle="1" w:styleId="F043DA6A121C4BA78D95CD3C9212383F">
    <w:name w:val="F043DA6A121C4BA78D95CD3C9212383F"/>
    <w:rsid w:val="00F33C3C"/>
  </w:style>
  <w:style w:type="paragraph" w:customStyle="1" w:styleId="508942794F894D4BB63E7E00E233B936">
    <w:name w:val="508942794F894D4BB63E7E00E233B936"/>
    <w:rsid w:val="00F33C3C"/>
  </w:style>
  <w:style w:type="paragraph" w:customStyle="1" w:styleId="004AC61BC20E4F0CB237328950560A6E">
    <w:name w:val="004AC61BC20E4F0CB237328950560A6E"/>
    <w:rsid w:val="00F33C3C"/>
  </w:style>
  <w:style w:type="paragraph" w:customStyle="1" w:styleId="1E5B6971E1B54EFEBA7FA3DAFEC8A8E4">
    <w:name w:val="1E5B6971E1B54EFEBA7FA3DAFEC8A8E4"/>
    <w:rsid w:val="00F33C3C"/>
  </w:style>
  <w:style w:type="paragraph" w:customStyle="1" w:styleId="A1F9C9BC0D2D4886B1CFCE2B2AD9F4BC">
    <w:name w:val="A1F9C9BC0D2D4886B1CFCE2B2AD9F4BC"/>
    <w:rsid w:val="00F33C3C"/>
  </w:style>
  <w:style w:type="paragraph" w:customStyle="1" w:styleId="8727278F95A54142B07B6BD4B6DDC7FB">
    <w:name w:val="8727278F95A54142B07B6BD4B6DDC7FB"/>
    <w:rsid w:val="00F33C3C"/>
  </w:style>
  <w:style w:type="paragraph" w:customStyle="1" w:styleId="45481F09F72C49AD86679CA40FE1E0B9">
    <w:name w:val="45481F09F72C49AD86679CA40FE1E0B9"/>
    <w:rsid w:val="00F33C3C"/>
  </w:style>
  <w:style w:type="paragraph" w:customStyle="1" w:styleId="94B4EE2C0F1E4EE1BDA64DB2CD167401">
    <w:name w:val="94B4EE2C0F1E4EE1BDA64DB2CD167401"/>
    <w:rsid w:val="00F33C3C"/>
  </w:style>
  <w:style w:type="paragraph" w:customStyle="1" w:styleId="09F9D49C769D4DD3A9BA978932314159">
    <w:name w:val="09F9D49C769D4DD3A9BA978932314159"/>
    <w:rsid w:val="00F33C3C"/>
  </w:style>
  <w:style w:type="paragraph" w:customStyle="1" w:styleId="7FB63A1BCAE44941A6FA993BE45E195F">
    <w:name w:val="7FB63A1BCAE44941A6FA993BE45E195F"/>
    <w:rsid w:val="00F33C3C"/>
  </w:style>
  <w:style w:type="paragraph" w:customStyle="1" w:styleId="B744050CA3A34AF99A003CC4CFDDDA3F">
    <w:name w:val="B744050CA3A34AF99A003CC4CFDDDA3F"/>
    <w:rsid w:val="00F33C3C"/>
  </w:style>
  <w:style w:type="paragraph" w:customStyle="1" w:styleId="66B435FB15F742A78916F2FDC2AE5B31">
    <w:name w:val="66B435FB15F742A78916F2FDC2AE5B31"/>
    <w:rsid w:val="00F33C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</Template>
  <TotalTime>24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FLORENCIA AGUIRRE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Florencia Aguirre</dc:creator>
  <cp:lastModifiedBy>Florencia Aguirre</cp:lastModifiedBy>
  <cp:revision>4</cp:revision>
  <cp:lastPrinted>2022-03-05T16:45:00Z</cp:lastPrinted>
  <dcterms:created xsi:type="dcterms:W3CDTF">2022-03-05T16:21:00Z</dcterms:created>
  <dcterms:modified xsi:type="dcterms:W3CDTF">2022-03-05T16:47:00Z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